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CB561" w14:textId="77777777" w:rsidR="00D71267" w:rsidRPr="00D71267" w:rsidRDefault="00D71267" w:rsidP="00D71267">
      <w:pPr>
        <w:rPr>
          <w:rFonts w:ascii="Segoe UI Emoji" w:hAnsi="Segoe UI Emoji" w:cs="Segoe UI Emoji"/>
          <w:b/>
          <w:bCs/>
          <w:sz w:val="30"/>
        </w:rPr>
      </w:pPr>
      <w:r w:rsidRPr="00D71267">
        <w:rPr>
          <w:rFonts w:ascii="Segoe UI Emoji" w:hAnsi="Segoe UI Emoji" w:cs="Segoe UI Emoji"/>
          <w:b/>
          <w:bCs/>
          <w:sz w:val="30"/>
        </w:rPr>
        <w:t>📅 Day 3 To-Do List: Become Wealthy &amp; Financial Freedom</w:t>
      </w:r>
    </w:p>
    <w:p w14:paraId="2E270402" w14:textId="77777777" w:rsidR="00D71267" w:rsidRPr="00D71267" w:rsidRDefault="00D71267" w:rsidP="00D71267">
      <w:pPr>
        <w:rPr>
          <w:rFonts w:ascii="Segoe UI Emoji" w:hAnsi="Segoe UI Emoji" w:cs="Segoe UI Emoji"/>
          <w:sz w:val="30"/>
        </w:rPr>
      </w:pPr>
      <w:r w:rsidRPr="00D71267">
        <w:rPr>
          <w:rFonts w:ascii="Segoe UI Emoji" w:hAnsi="Segoe UI Emoji" w:cs="Segoe UI Emoji"/>
          <w:sz w:val="30"/>
        </w:rPr>
        <w:pict w14:anchorId="447F7CA9">
          <v:rect id="_x0000_i1166" style="width:0;height:1.5pt" o:hralign="center" o:hrstd="t" o:hr="t" fillcolor="#a0a0a0" stroked="f"/>
        </w:pict>
      </w:r>
    </w:p>
    <w:p w14:paraId="29D19C4B" w14:textId="77777777" w:rsidR="00D71267" w:rsidRPr="00D71267" w:rsidRDefault="00D71267" w:rsidP="00D71267">
      <w:pPr>
        <w:rPr>
          <w:rFonts w:ascii="Segoe UI Emoji" w:hAnsi="Segoe UI Emoji" w:cs="Segoe UI Emoji"/>
          <w:b/>
          <w:bCs/>
          <w:sz w:val="30"/>
        </w:rPr>
      </w:pPr>
      <w:r w:rsidRPr="00D71267">
        <w:rPr>
          <w:rFonts w:ascii="Segoe UI Emoji" w:hAnsi="Segoe UI Emoji" w:cs="Segoe UI Emoji"/>
          <w:b/>
          <w:bCs/>
          <w:sz w:val="30"/>
        </w:rPr>
        <w:t>🔹 1. Development (Coding / MERN App)</w:t>
      </w:r>
    </w:p>
    <w:p w14:paraId="6965A6DF" w14:textId="77777777" w:rsidR="00D71267" w:rsidRPr="00D71267" w:rsidRDefault="00D71267" w:rsidP="00D71267">
      <w:pPr>
        <w:numPr>
          <w:ilvl w:val="0"/>
          <w:numId w:val="17"/>
        </w:numPr>
        <w:rPr>
          <w:rFonts w:ascii="Segoe UI Emoji" w:hAnsi="Segoe UI Emoji" w:cs="Segoe UI Emoji"/>
          <w:sz w:val="30"/>
        </w:rPr>
      </w:pPr>
      <w:r w:rsidRPr="00D71267">
        <w:rPr>
          <w:rFonts w:ascii="Segoe UI Emoji" w:hAnsi="Segoe UI Emoji" w:cs="Segoe UI Emoji"/>
          <w:sz w:val="30"/>
        </w:rPr>
        <w:t>Write code for:</w:t>
      </w:r>
    </w:p>
    <w:p w14:paraId="7BBFB55A" w14:textId="77777777" w:rsidR="00D71267" w:rsidRPr="00D71267" w:rsidRDefault="00D71267" w:rsidP="00D71267">
      <w:pPr>
        <w:numPr>
          <w:ilvl w:val="1"/>
          <w:numId w:val="17"/>
        </w:numPr>
        <w:rPr>
          <w:rFonts w:ascii="Segoe UI Emoji" w:hAnsi="Segoe UI Emoji" w:cs="Segoe UI Emoji"/>
          <w:sz w:val="30"/>
        </w:rPr>
      </w:pPr>
      <w:r w:rsidRPr="00D71267">
        <w:rPr>
          <w:rFonts w:ascii="Segoe UI Emoji" w:hAnsi="Segoe UI Emoji" w:cs="Segoe UI Emoji"/>
          <w:sz w:val="30"/>
        </w:rPr>
        <w:t>userController.js</w:t>
      </w:r>
    </w:p>
    <w:p w14:paraId="049D3B47" w14:textId="77777777" w:rsidR="00D71267" w:rsidRPr="00D71267" w:rsidRDefault="00D71267" w:rsidP="00D71267">
      <w:pPr>
        <w:numPr>
          <w:ilvl w:val="1"/>
          <w:numId w:val="17"/>
        </w:numPr>
        <w:rPr>
          <w:rFonts w:ascii="Segoe UI Emoji" w:hAnsi="Segoe UI Emoji" w:cs="Segoe UI Emoji"/>
          <w:sz w:val="30"/>
        </w:rPr>
      </w:pPr>
      <w:r w:rsidRPr="00D71267">
        <w:rPr>
          <w:rFonts w:ascii="Segoe UI Emoji" w:hAnsi="Segoe UI Emoji" w:cs="Segoe UI Emoji"/>
          <w:sz w:val="30"/>
        </w:rPr>
        <w:t>userModule.js</w:t>
      </w:r>
    </w:p>
    <w:p w14:paraId="1EF7D6C1" w14:textId="77777777" w:rsidR="00D71267" w:rsidRPr="00D71267" w:rsidRDefault="00D71267" w:rsidP="00D71267">
      <w:pPr>
        <w:numPr>
          <w:ilvl w:val="1"/>
          <w:numId w:val="17"/>
        </w:numPr>
        <w:rPr>
          <w:rFonts w:ascii="Segoe UI Emoji" w:hAnsi="Segoe UI Emoji" w:cs="Segoe UI Emoji"/>
          <w:sz w:val="30"/>
        </w:rPr>
      </w:pPr>
      <w:r w:rsidRPr="00D71267">
        <w:rPr>
          <w:rFonts w:ascii="Segoe UI Emoji" w:hAnsi="Segoe UI Emoji" w:cs="Segoe UI Emoji"/>
          <w:sz w:val="30"/>
        </w:rPr>
        <w:t>token.js</w:t>
      </w:r>
    </w:p>
    <w:p w14:paraId="24F67A4A" w14:textId="77777777" w:rsidR="00D71267" w:rsidRPr="00D71267" w:rsidRDefault="00D71267" w:rsidP="00D71267">
      <w:pPr>
        <w:numPr>
          <w:ilvl w:val="1"/>
          <w:numId w:val="17"/>
        </w:numPr>
        <w:rPr>
          <w:rFonts w:ascii="Segoe UI Emoji" w:hAnsi="Segoe UI Emoji" w:cs="Segoe UI Emoji"/>
          <w:sz w:val="30"/>
        </w:rPr>
      </w:pPr>
      <w:r w:rsidRPr="00D71267">
        <w:rPr>
          <w:rFonts w:ascii="Segoe UI Emoji" w:hAnsi="Segoe UI Emoji" w:cs="Segoe UI Emoji"/>
          <w:sz w:val="30"/>
        </w:rPr>
        <w:t>auth.js</w:t>
      </w:r>
    </w:p>
    <w:p w14:paraId="1EBE29FF" w14:textId="77777777" w:rsidR="00D71267" w:rsidRPr="00D71267" w:rsidRDefault="00D71267" w:rsidP="00D71267">
      <w:pPr>
        <w:numPr>
          <w:ilvl w:val="1"/>
          <w:numId w:val="17"/>
        </w:numPr>
        <w:rPr>
          <w:rFonts w:ascii="Segoe UI Emoji" w:hAnsi="Segoe UI Emoji" w:cs="Segoe UI Emoji"/>
          <w:sz w:val="30"/>
        </w:rPr>
      </w:pPr>
      <w:r w:rsidRPr="00D71267">
        <w:rPr>
          <w:rFonts w:ascii="Segoe UI Emoji" w:hAnsi="Segoe UI Emoji" w:cs="Segoe UI Emoji"/>
          <w:sz w:val="30"/>
        </w:rPr>
        <w:t>userRoutes.js</w:t>
      </w:r>
    </w:p>
    <w:p w14:paraId="005DEF90" w14:textId="77777777" w:rsidR="00D71267" w:rsidRPr="00D71267" w:rsidRDefault="00D71267" w:rsidP="00D71267">
      <w:pPr>
        <w:numPr>
          <w:ilvl w:val="0"/>
          <w:numId w:val="17"/>
        </w:numPr>
        <w:rPr>
          <w:rFonts w:ascii="Segoe UI Emoji" w:hAnsi="Segoe UI Emoji" w:cs="Segoe UI Emoji"/>
          <w:sz w:val="30"/>
        </w:rPr>
      </w:pPr>
      <w:r w:rsidRPr="00D71267">
        <w:rPr>
          <w:rFonts w:ascii="Segoe UI Emoji" w:hAnsi="Segoe UI Emoji" w:cs="Segoe UI Emoji"/>
          <w:sz w:val="30"/>
        </w:rPr>
        <w:t xml:space="preserve">Watch </w:t>
      </w:r>
      <w:r w:rsidRPr="00D71267">
        <w:rPr>
          <w:rFonts w:ascii="Segoe UI Emoji" w:hAnsi="Segoe UI Emoji" w:cs="Segoe UI Emoji"/>
          <w:b/>
          <w:bCs/>
          <w:sz w:val="30"/>
        </w:rPr>
        <w:t>frontend tutorial video</w:t>
      </w:r>
      <w:r w:rsidRPr="00D71267">
        <w:rPr>
          <w:rFonts w:ascii="Segoe UI Emoji" w:hAnsi="Segoe UI Emoji" w:cs="Segoe UI Emoji"/>
          <w:sz w:val="30"/>
        </w:rPr>
        <w:t xml:space="preserve"> for 30 minutes</w:t>
      </w:r>
    </w:p>
    <w:p w14:paraId="2EBC0536" w14:textId="77777777" w:rsidR="00D71267" w:rsidRPr="00D71267" w:rsidRDefault="00D71267" w:rsidP="00D71267">
      <w:pPr>
        <w:rPr>
          <w:rFonts w:ascii="Segoe UI Emoji" w:hAnsi="Segoe UI Emoji" w:cs="Segoe UI Emoji"/>
          <w:sz w:val="30"/>
        </w:rPr>
      </w:pPr>
      <w:r w:rsidRPr="00D71267">
        <w:rPr>
          <w:rFonts w:ascii="Segoe UI Emoji" w:hAnsi="Segoe UI Emoji" w:cs="Segoe UI Emoji"/>
          <w:sz w:val="30"/>
        </w:rPr>
        <w:pict w14:anchorId="69DE3675">
          <v:rect id="_x0000_i1167" style="width:0;height:1.5pt" o:hralign="center" o:hrstd="t" o:hr="t" fillcolor="#a0a0a0" stroked="f"/>
        </w:pict>
      </w:r>
    </w:p>
    <w:p w14:paraId="7E20AE4C" w14:textId="77777777" w:rsidR="00D71267" w:rsidRPr="00D71267" w:rsidRDefault="00D71267" w:rsidP="00D71267">
      <w:pPr>
        <w:rPr>
          <w:rFonts w:ascii="Segoe UI Emoji" w:hAnsi="Segoe UI Emoji" w:cs="Segoe UI Emoji"/>
          <w:b/>
          <w:bCs/>
          <w:sz w:val="30"/>
        </w:rPr>
      </w:pPr>
      <w:r w:rsidRPr="00D71267">
        <w:rPr>
          <w:rFonts w:ascii="Segoe UI Emoji" w:hAnsi="Segoe UI Emoji" w:cs="Segoe UI Emoji"/>
          <w:b/>
          <w:bCs/>
          <w:sz w:val="30"/>
        </w:rPr>
        <w:t>🔹 2. Personal Branding</w:t>
      </w:r>
    </w:p>
    <w:p w14:paraId="46CBA55A" w14:textId="77777777" w:rsidR="00D71267" w:rsidRPr="00D71267" w:rsidRDefault="00D71267" w:rsidP="00D71267">
      <w:pPr>
        <w:numPr>
          <w:ilvl w:val="0"/>
          <w:numId w:val="18"/>
        </w:numPr>
        <w:rPr>
          <w:rFonts w:ascii="Segoe UI Emoji" w:hAnsi="Segoe UI Emoji" w:cs="Segoe UI Emoji"/>
          <w:sz w:val="30"/>
        </w:rPr>
      </w:pPr>
      <w:r w:rsidRPr="00D71267">
        <w:rPr>
          <w:rFonts w:ascii="Segoe UI Emoji" w:hAnsi="Segoe UI Emoji" w:cs="Segoe UI Emoji"/>
          <w:sz w:val="30"/>
        </w:rPr>
        <w:t xml:space="preserve">Download </w:t>
      </w:r>
      <w:r w:rsidRPr="00D71267">
        <w:rPr>
          <w:rFonts w:ascii="Segoe UI Emoji" w:hAnsi="Segoe UI Emoji" w:cs="Segoe UI Emoji"/>
          <w:b/>
          <w:bCs/>
          <w:sz w:val="30"/>
        </w:rPr>
        <w:t>Personal Branding full playlist</w:t>
      </w:r>
    </w:p>
    <w:p w14:paraId="0D933E66" w14:textId="77777777" w:rsidR="00D71267" w:rsidRPr="00D71267" w:rsidRDefault="00D71267" w:rsidP="00D71267">
      <w:pPr>
        <w:numPr>
          <w:ilvl w:val="0"/>
          <w:numId w:val="18"/>
        </w:numPr>
        <w:rPr>
          <w:rFonts w:ascii="Segoe UI Emoji" w:hAnsi="Segoe UI Emoji" w:cs="Segoe UI Emoji"/>
          <w:sz w:val="30"/>
        </w:rPr>
      </w:pPr>
      <w:r w:rsidRPr="00D71267">
        <w:rPr>
          <w:rFonts w:ascii="Segoe UI Emoji" w:hAnsi="Segoe UI Emoji" w:cs="Segoe UI Emoji"/>
          <w:sz w:val="30"/>
        </w:rPr>
        <w:t xml:space="preserve">Watch videos for </w:t>
      </w:r>
      <w:r w:rsidRPr="00D71267">
        <w:rPr>
          <w:rFonts w:ascii="Segoe UI Emoji" w:hAnsi="Segoe UI Emoji" w:cs="Segoe UI Emoji"/>
          <w:b/>
          <w:bCs/>
          <w:sz w:val="30"/>
        </w:rPr>
        <w:t>30 minutes</w:t>
      </w:r>
    </w:p>
    <w:p w14:paraId="64CD7438" w14:textId="77777777" w:rsidR="00D71267" w:rsidRPr="00D71267" w:rsidRDefault="00D71267" w:rsidP="00D71267">
      <w:pPr>
        <w:numPr>
          <w:ilvl w:val="0"/>
          <w:numId w:val="18"/>
        </w:numPr>
        <w:rPr>
          <w:rFonts w:ascii="Segoe UI Emoji" w:hAnsi="Segoe UI Emoji" w:cs="Segoe UI Emoji"/>
          <w:sz w:val="30"/>
        </w:rPr>
      </w:pPr>
      <w:r w:rsidRPr="00D71267">
        <w:rPr>
          <w:rFonts w:ascii="Segoe UI Emoji" w:hAnsi="Segoe UI Emoji" w:cs="Segoe UI Emoji"/>
          <w:sz w:val="30"/>
        </w:rPr>
        <w:t xml:space="preserve">Create </w:t>
      </w:r>
      <w:r w:rsidRPr="00D71267">
        <w:rPr>
          <w:rFonts w:ascii="Segoe UI Emoji" w:hAnsi="Segoe UI Emoji" w:cs="Segoe UI Emoji"/>
          <w:b/>
          <w:bCs/>
          <w:sz w:val="30"/>
        </w:rPr>
        <w:t>HTML SEO content</w:t>
      </w:r>
      <w:r w:rsidRPr="00D71267">
        <w:rPr>
          <w:rFonts w:ascii="Segoe UI Emoji" w:hAnsi="Segoe UI Emoji" w:cs="Segoe UI Emoji"/>
          <w:sz w:val="30"/>
        </w:rPr>
        <w:t xml:space="preserve"> (practice on your website/portfolio)</w:t>
      </w:r>
    </w:p>
    <w:p w14:paraId="38F065C8" w14:textId="77777777" w:rsidR="00D71267" w:rsidRPr="00D71267" w:rsidRDefault="00D71267" w:rsidP="00D71267">
      <w:pPr>
        <w:rPr>
          <w:rFonts w:ascii="Segoe UI Emoji" w:hAnsi="Segoe UI Emoji" w:cs="Segoe UI Emoji"/>
          <w:sz w:val="30"/>
        </w:rPr>
      </w:pPr>
      <w:r w:rsidRPr="00D71267">
        <w:rPr>
          <w:rFonts w:ascii="Segoe UI Emoji" w:hAnsi="Segoe UI Emoji" w:cs="Segoe UI Emoji"/>
          <w:sz w:val="30"/>
        </w:rPr>
        <w:pict w14:anchorId="0CDC2942">
          <v:rect id="_x0000_i1168" style="width:0;height:1.5pt" o:hralign="center" o:hrstd="t" o:hr="t" fillcolor="#a0a0a0" stroked="f"/>
        </w:pict>
      </w:r>
    </w:p>
    <w:p w14:paraId="797D7089" w14:textId="77777777" w:rsidR="00D71267" w:rsidRPr="00D71267" w:rsidRDefault="00D71267" w:rsidP="00D71267">
      <w:pPr>
        <w:rPr>
          <w:rFonts w:ascii="Segoe UI Emoji" w:hAnsi="Segoe UI Emoji" w:cs="Segoe UI Emoji"/>
          <w:b/>
          <w:bCs/>
          <w:sz w:val="30"/>
        </w:rPr>
      </w:pPr>
      <w:r w:rsidRPr="00D71267">
        <w:rPr>
          <w:rFonts w:ascii="Segoe UI Emoji" w:hAnsi="Segoe UI Emoji" w:cs="Segoe UI Emoji"/>
          <w:b/>
          <w:bCs/>
          <w:sz w:val="30"/>
        </w:rPr>
        <w:t>🔹 3. Financial Literacy</w:t>
      </w:r>
    </w:p>
    <w:p w14:paraId="5C533187" w14:textId="77777777" w:rsidR="00D71267" w:rsidRPr="00D71267" w:rsidRDefault="00D71267" w:rsidP="00D71267">
      <w:pPr>
        <w:numPr>
          <w:ilvl w:val="0"/>
          <w:numId w:val="19"/>
        </w:numPr>
        <w:rPr>
          <w:rFonts w:ascii="Segoe UI Emoji" w:hAnsi="Segoe UI Emoji" w:cs="Segoe UI Emoji"/>
          <w:sz w:val="30"/>
        </w:rPr>
      </w:pPr>
      <w:r w:rsidRPr="00D71267">
        <w:rPr>
          <w:rFonts w:ascii="Segoe UI Emoji" w:hAnsi="Segoe UI Emoji" w:cs="Segoe UI Emoji"/>
          <w:sz w:val="30"/>
        </w:rPr>
        <w:t xml:space="preserve">Watch </w:t>
      </w:r>
      <w:r w:rsidRPr="00D71267">
        <w:rPr>
          <w:rFonts w:ascii="Segoe UI Emoji" w:hAnsi="Segoe UI Emoji" w:cs="Segoe UI Emoji"/>
          <w:b/>
          <w:bCs/>
          <w:sz w:val="30"/>
        </w:rPr>
        <w:t>Master Financial Classes video</w:t>
      </w:r>
    </w:p>
    <w:p w14:paraId="7E9FE853" w14:textId="77777777" w:rsidR="00D71267" w:rsidRPr="00D71267" w:rsidRDefault="00D71267" w:rsidP="00D71267">
      <w:pPr>
        <w:numPr>
          <w:ilvl w:val="0"/>
          <w:numId w:val="19"/>
        </w:numPr>
        <w:rPr>
          <w:rFonts w:ascii="Segoe UI Emoji" w:hAnsi="Segoe UI Emoji" w:cs="Segoe UI Emoji"/>
          <w:sz w:val="30"/>
        </w:rPr>
      </w:pPr>
      <w:r w:rsidRPr="00D71267">
        <w:rPr>
          <w:rFonts w:ascii="Segoe UI Emoji" w:hAnsi="Segoe UI Emoji" w:cs="Segoe UI Emoji"/>
          <w:sz w:val="30"/>
        </w:rPr>
        <w:t>Take detailed notes while watching</w:t>
      </w:r>
    </w:p>
    <w:p w14:paraId="57A0A1A6" w14:textId="77777777" w:rsidR="00D71267" w:rsidRPr="00D71267" w:rsidRDefault="00D71267" w:rsidP="00D71267">
      <w:pPr>
        <w:numPr>
          <w:ilvl w:val="0"/>
          <w:numId w:val="19"/>
        </w:numPr>
        <w:rPr>
          <w:rFonts w:ascii="Segoe UI Emoji" w:hAnsi="Segoe UI Emoji" w:cs="Segoe UI Emoji"/>
          <w:sz w:val="30"/>
        </w:rPr>
      </w:pPr>
      <w:r w:rsidRPr="00D71267">
        <w:rPr>
          <w:rFonts w:ascii="Segoe UI Emoji" w:hAnsi="Segoe UI Emoji" w:cs="Segoe UI Emoji"/>
          <w:sz w:val="30"/>
        </w:rPr>
        <w:t>Read PDF notes and try to understand key concepts</w:t>
      </w:r>
    </w:p>
    <w:p w14:paraId="486653EA" w14:textId="77777777" w:rsidR="00D71267" w:rsidRPr="00D71267" w:rsidRDefault="00D71267" w:rsidP="00D71267">
      <w:pPr>
        <w:numPr>
          <w:ilvl w:val="0"/>
          <w:numId w:val="19"/>
        </w:numPr>
        <w:rPr>
          <w:rFonts w:ascii="Segoe UI Emoji" w:hAnsi="Segoe UI Emoji" w:cs="Segoe UI Emoji"/>
          <w:sz w:val="30"/>
        </w:rPr>
      </w:pPr>
      <w:r w:rsidRPr="00D71267">
        <w:rPr>
          <w:rFonts w:ascii="Segoe UI Emoji" w:hAnsi="Segoe UI Emoji" w:cs="Segoe UI Emoji"/>
          <w:sz w:val="30"/>
        </w:rPr>
        <w:t xml:space="preserve">Read </w:t>
      </w:r>
      <w:r w:rsidRPr="00D71267">
        <w:rPr>
          <w:rFonts w:ascii="Segoe UI Emoji" w:hAnsi="Segoe UI Emoji" w:cs="Segoe UI Emoji"/>
          <w:b/>
          <w:bCs/>
          <w:sz w:val="30"/>
        </w:rPr>
        <w:t>Rich Dad Poor Dad</w:t>
      </w:r>
      <w:r w:rsidRPr="00D71267">
        <w:rPr>
          <w:rFonts w:ascii="Segoe UI Emoji" w:hAnsi="Segoe UI Emoji" w:cs="Segoe UI Emoji"/>
          <w:sz w:val="30"/>
        </w:rPr>
        <w:t xml:space="preserve"> book (focus on key lessons)</w:t>
      </w:r>
    </w:p>
    <w:p w14:paraId="18AE2674" w14:textId="77777777" w:rsidR="00D71267" w:rsidRPr="00D71267" w:rsidRDefault="00D71267" w:rsidP="00D71267">
      <w:pPr>
        <w:rPr>
          <w:rFonts w:ascii="Segoe UI Emoji" w:hAnsi="Segoe UI Emoji" w:cs="Segoe UI Emoji"/>
          <w:sz w:val="30"/>
        </w:rPr>
      </w:pPr>
      <w:r w:rsidRPr="00D71267">
        <w:rPr>
          <w:rFonts w:ascii="Segoe UI Emoji" w:hAnsi="Segoe UI Emoji" w:cs="Segoe UI Emoji"/>
          <w:sz w:val="30"/>
        </w:rPr>
        <w:pict w14:anchorId="75277B07">
          <v:rect id="_x0000_i1169" style="width:0;height:1.5pt" o:hralign="center" o:hrstd="t" o:hr="t" fillcolor="#a0a0a0" stroked="f"/>
        </w:pict>
      </w:r>
    </w:p>
    <w:p w14:paraId="6C05FFF0" w14:textId="77777777" w:rsidR="00D71267" w:rsidRPr="00D71267" w:rsidRDefault="00D71267" w:rsidP="00D71267">
      <w:pPr>
        <w:rPr>
          <w:rFonts w:ascii="Segoe UI Emoji" w:hAnsi="Segoe UI Emoji" w:cs="Segoe UI Emoji"/>
          <w:b/>
          <w:bCs/>
          <w:sz w:val="30"/>
        </w:rPr>
      </w:pPr>
      <w:r w:rsidRPr="00D71267">
        <w:rPr>
          <w:rFonts w:ascii="Segoe UI Emoji" w:hAnsi="Segoe UI Emoji" w:cs="Segoe UI Emoji"/>
          <w:b/>
          <w:bCs/>
          <w:sz w:val="30"/>
        </w:rPr>
        <w:t>🔹 4. Business / Sales &amp; Communication</w:t>
      </w:r>
    </w:p>
    <w:p w14:paraId="3D388530" w14:textId="77777777" w:rsidR="00D71267" w:rsidRPr="00D71267" w:rsidRDefault="00D71267" w:rsidP="00D71267">
      <w:pPr>
        <w:numPr>
          <w:ilvl w:val="0"/>
          <w:numId w:val="20"/>
        </w:numPr>
        <w:rPr>
          <w:rFonts w:ascii="Segoe UI Emoji" w:hAnsi="Segoe UI Emoji" w:cs="Segoe UI Emoji"/>
          <w:sz w:val="30"/>
        </w:rPr>
      </w:pPr>
      <w:r w:rsidRPr="00D71267">
        <w:rPr>
          <w:rFonts w:ascii="Segoe UI Emoji" w:hAnsi="Segoe UI Emoji" w:cs="Segoe UI Emoji"/>
          <w:sz w:val="30"/>
        </w:rPr>
        <w:lastRenderedPageBreak/>
        <w:t xml:space="preserve">Watch </w:t>
      </w:r>
      <w:r w:rsidRPr="00D71267">
        <w:rPr>
          <w:rFonts w:ascii="Segoe UI Emoji" w:hAnsi="Segoe UI Emoji" w:cs="Segoe UI Emoji"/>
          <w:b/>
          <w:bCs/>
          <w:sz w:val="30"/>
        </w:rPr>
        <w:t>30 minutes of Reader Books Club video</w:t>
      </w:r>
    </w:p>
    <w:p w14:paraId="3C5A449A" w14:textId="77777777" w:rsidR="00D71267" w:rsidRPr="00D71267" w:rsidRDefault="00D71267" w:rsidP="00D71267">
      <w:pPr>
        <w:numPr>
          <w:ilvl w:val="0"/>
          <w:numId w:val="20"/>
        </w:numPr>
        <w:rPr>
          <w:rFonts w:ascii="Segoe UI Emoji" w:hAnsi="Segoe UI Emoji" w:cs="Segoe UI Emoji"/>
          <w:sz w:val="30"/>
        </w:rPr>
      </w:pPr>
      <w:r w:rsidRPr="00D71267">
        <w:rPr>
          <w:rFonts w:ascii="Segoe UI Emoji" w:hAnsi="Segoe UI Emoji" w:cs="Segoe UI Emoji"/>
          <w:sz w:val="30"/>
        </w:rPr>
        <w:t xml:space="preserve">Make notes: </w:t>
      </w:r>
      <w:r w:rsidRPr="00D71267">
        <w:rPr>
          <w:rFonts w:ascii="Segoe UI Emoji" w:hAnsi="Segoe UI Emoji" w:cs="Segoe UI Emoji"/>
          <w:b/>
          <w:bCs/>
          <w:sz w:val="30"/>
        </w:rPr>
        <w:t>What you learned from the video tutorial</w:t>
      </w:r>
    </w:p>
    <w:p w14:paraId="6E068A54" w14:textId="77777777" w:rsidR="00D71267" w:rsidRPr="00D71267" w:rsidRDefault="00D71267" w:rsidP="00D71267">
      <w:pPr>
        <w:numPr>
          <w:ilvl w:val="0"/>
          <w:numId w:val="20"/>
        </w:numPr>
        <w:rPr>
          <w:rFonts w:ascii="Segoe UI Emoji" w:hAnsi="Segoe UI Emoji" w:cs="Segoe UI Emoji"/>
          <w:sz w:val="30"/>
        </w:rPr>
      </w:pPr>
      <w:r w:rsidRPr="00D71267">
        <w:rPr>
          <w:rFonts w:ascii="Segoe UI Emoji" w:hAnsi="Segoe UI Emoji" w:cs="Segoe UI Emoji"/>
          <w:sz w:val="30"/>
        </w:rPr>
        <w:t xml:space="preserve">Practice techniques from </w:t>
      </w:r>
      <w:r w:rsidRPr="00D71267">
        <w:rPr>
          <w:rFonts w:ascii="Segoe UI Emoji" w:hAnsi="Segoe UI Emoji" w:cs="Segoe UI Emoji"/>
          <w:b/>
          <w:bCs/>
          <w:sz w:val="30"/>
        </w:rPr>
        <w:t>How to Win Friends &amp; Influence People</w:t>
      </w:r>
      <w:r w:rsidRPr="00D71267">
        <w:rPr>
          <w:rFonts w:ascii="Segoe UI Emoji" w:hAnsi="Segoe UI Emoji" w:cs="Segoe UI Emoji"/>
          <w:sz w:val="30"/>
        </w:rPr>
        <w:t xml:space="preserve"> book</w:t>
      </w:r>
    </w:p>
    <w:p w14:paraId="0BF5B62D" w14:textId="77777777" w:rsidR="00D71267" w:rsidRPr="00D71267" w:rsidRDefault="00D71267" w:rsidP="00D71267">
      <w:pPr>
        <w:rPr>
          <w:rFonts w:ascii="Segoe UI Emoji" w:hAnsi="Segoe UI Emoji" w:cs="Segoe UI Emoji"/>
          <w:sz w:val="30"/>
        </w:rPr>
      </w:pPr>
      <w:r w:rsidRPr="00D71267">
        <w:rPr>
          <w:rFonts w:ascii="Segoe UI Emoji" w:hAnsi="Segoe UI Emoji" w:cs="Segoe UI Emoji"/>
          <w:sz w:val="30"/>
        </w:rPr>
        <w:pict w14:anchorId="06A7A246">
          <v:rect id="_x0000_i1170" style="width:0;height:1.5pt" o:hralign="center" o:hrstd="t" o:hr="t" fillcolor="#a0a0a0" stroked="f"/>
        </w:pict>
      </w:r>
    </w:p>
    <w:p w14:paraId="6C5A80FC" w14:textId="77777777" w:rsidR="00D71267" w:rsidRPr="00D71267" w:rsidRDefault="00D71267" w:rsidP="00D71267">
      <w:pPr>
        <w:rPr>
          <w:rFonts w:ascii="Segoe UI Emoji" w:hAnsi="Segoe UI Emoji" w:cs="Segoe UI Emoji"/>
          <w:sz w:val="30"/>
        </w:rPr>
      </w:pPr>
      <w:r w:rsidRPr="00D71267">
        <w:rPr>
          <w:rFonts w:ascii="Segoe UI Emoji" w:hAnsi="Segoe UI Emoji" w:cs="Segoe UI Emoji"/>
          <w:sz w:val="30"/>
        </w:rPr>
        <w:t xml:space="preserve">⚡ </w:t>
      </w:r>
      <w:r w:rsidRPr="00D71267">
        <w:rPr>
          <w:rFonts w:ascii="Segoe UI Emoji" w:hAnsi="Segoe UI Emoji" w:cs="Segoe UI Emoji"/>
          <w:b/>
          <w:bCs/>
          <w:sz w:val="30"/>
        </w:rPr>
        <w:t>Tips for Day 3:</w:t>
      </w:r>
    </w:p>
    <w:p w14:paraId="67133CEE" w14:textId="77777777" w:rsidR="00D71267" w:rsidRPr="00D71267" w:rsidRDefault="00D71267" w:rsidP="00D71267">
      <w:pPr>
        <w:numPr>
          <w:ilvl w:val="0"/>
          <w:numId w:val="21"/>
        </w:numPr>
        <w:rPr>
          <w:rFonts w:ascii="Segoe UI Emoji" w:hAnsi="Segoe UI Emoji" w:cs="Segoe UI Emoji"/>
          <w:sz w:val="30"/>
        </w:rPr>
      </w:pPr>
      <w:r w:rsidRPr="00D71267">
        <w:rPr>
          <w:rFonts w:ascii="Segoe UI Emoji" w:hAnsi="Segoe UI Emoji" w:cs="Segoe UI Emoji"/>
          <w:sz w:val="30"/>
        </w:rPr>
        <w:t xml:space="preserve">Keep </w:t>
      </w:r>
      <w:r w:rsidRPr="00D71267">
        <w:rPr>
          <w:rFonts w:ascii="Segoe UI Emoji" w:hAnsi="Segoe UI Emoji" w:cs="Segoe UI Emoji"/>
          <w:b/>
          <w:bCs/>
          <w:sz w:val="30"/>
        </w:rPr>
        <w:t>separate sections</w:t>
      </w:r>
      <w:r w:rsidRPr="00D71267">
        <w:rPr>
          <w:rFonts w:ascii="Segoe UI Emoji" w:hAnsi="Segoe UI Emoji" w:cs="Segoe UI Emoji"/>
          <w:sz w:val="30"/>
        </w:rPr>
        <w:t xml:space="preserve"> in Word for Coding, Branding, Finance, and Business.</w:t>
      </w:r>
    </w:p>
    <w:p w14:paraId="68155A30" w14:textId="77777777" w:rsidR="00D71267" w:rsidRPr="00D71267" w:rsidRDefault="00D71267" w:rsidP="00D71267">
      <w:pPr>
        <w:numPr>
          <w:ilvl w:val="0"/>
          <w:numId w:val="21"/>
        </w:numPr>
        <w:rPr>
          <w:rFonts w:ascii="Segoe UI Emoji" w:hAnsi="Segoe UI Emoji" w:cs="Segoe UI Emoji"/>
          <w:sz w:val="30"/>
        </w:rPr>
      </w:pPr>
      <w:r w:rsidRPr="00D71267">
        <w:rPr>
          <w:rFonts w:ascii="Segoe UI Emoji" w:hAnsi="Segoe UI Emoji" w:cs="Segoe UI Emoji"/>
          <w:sz w:val="30"/>
        </w:rPr>
        <w:t xml:space="preserve">Use </w:t>
      </w:r>
      <w:r w:rsidRPr="00D71267">
        <w:rPr>
          <w:rFonts w:ascii="Segoe UI Emoji" w:hAnsi="Segoe UI Emoji" w:cs="Segoe UI Emoji"/>
          <w:b/>
          <w:bCs/>
          <w:sz w:val="30"/>
        </w:rPr>
        <w:t>bullet points</w:t>
      </w:r>
      <w:r w:rsidRPr="00D71267">
        <w:rPr>
          <w:rFonts w:ascii="Segoe UI Emoji" w:hAnsi="Segoe UI Emoji" w:cs="Segoe UI Emoji"/>
          <w:sz w:val="30"/>
        </w:rPr>
        <w:t xml:space="preserve"> and </w:t>
      </w:r>
      <w:r w:rsidRPr="00D71267">
        <w:rPr>
          <w:rFonts w:ascii="Segoe UI Emoji" w:hAnsi="Segoe UI Emoji" w:cs="Segoe UI Emoji"/>
          <w:b/>
          <w:bCs/>
          <w:sz w:val="30"/>
        </w:rPr>
        <w:t>bold headings</w:t>
      </w:r>
      <w:r w:rsidRPr="00D71267">
        <w:rPr>
          <w:rFonts w:ascii="Segoe UI Emoji" w:hAnsi="Segoe UI Emoji" w:cs="Segoe UI Emoji"/>
          <w:sz w:val="30"/>
        </w:rPr>
        <w:t xml:space="preserve"> for easy tracking.</w:t>
      </w:r>
    </w:p>
    <w:p w14:paraId="1631DA94" w14:textId="77777777" w:rsidR="00D71267" w:rsidRPr="00D71267" w:rsidRDefault="00D71267" w:rsidP="00D71267">
      <w:pPr>
        <w:numPr>
          <w:ilvl w:val="0"/>
          <w:numId w:val="21"/>
        </w:numPr>
        <w:rPr>
          <w:rFonts w:ascii="Segoe UI Emoji" w:hAnsi="Segoe UI Emoji" w:cs="Segoe UI Emoji"/>
          <w:sz w:val="30"/>
        </w:rPr>
      </w:pPr>
      <w:r w:rsidRPr="00D71267">
        <w:rPr>
          <w:rFonts w:ascii="Segoe UI Emoji" w:hAnsi="Segoe UI Emoji" w:cs="Segoe UI Emoji"/>
          <w:sz w:val="30"/>
        </w:rPr>
        <w:t xml:space="preserve">Always add a </w:t>
      </w:r>
      <w:r w:rsidRPr="00D71267">
        <w:rPr>
          <w:rFonts w:ascii="Segoe UI Emoji" w:hAnsi="Segoe UI Emoji" w:cs="Segoe UI Emoji"/>
          <w:b/>
          <w:bCs/>
          <w:sz w:val="30"/>
        </w:rPr>
        <w:t>Reflection section</w:t>
      </w:r>
      <w:r w:rsidRPr="00D71267">
        <w:rPr>
          <w:rFonts w:ascii="Segoe UI Emoji" w:hAnsi="Segoe UI Emoji" w:cs="Segoe UI Emoji"/>
          <w:sz w:val="30"/>
        </w:rPr>
        <w:t xml:space="preserve"> at the end of the day: what went well, what to improve tomorrow.</w:t>
      </w:r>
    </w:p>
    <w:p w14:paraId="119B0BE7" w14:textId="77777777" w:rsidR="00D71267" w:rsidRPr="00D71267" w:rsidRDefault="00D71267" w:rsidP="00D71267">
      <w:pPr>
        <w:rPr>
          <w:rFonts w:ascii="Segoe UI Emoji" w:hAnsi="Segoe UI Emoji" w:cs="Segoe UI Emoji"/>
          <w:sz w:val="30"/>
        </w:rPr>
      </w:pPr>
      <w:r w:rsidRPr="00D71267">
        <w:rPr>
          <w:rFonts w:ascii="Segoe UI Emoji" w:hAnsi="Segoe UI Emoji" w:cs="Segoe UI Emoji"/>
          <w:sz w:val="30"/>
        </w:rPr>
        <w:pict w14:anchorId="68090C1A">
          <v:rect id="_x0000_i1171" style="width:0;height:1.5pt" o:hralign="center" o:hrstd="t" o:hr="t" fillcolor="#a0a0a0" stroked="f"/>
        </w:pict>
      </w:r>
    </w:p>
    <w:p w14:paraId="316D6823" w14:textId="77777777" w:rsidR="000D4EBD" w:rsidRDefault="000D4EBD" w:rsidP="000D4EBD">
      <w:pPr>
        <w:rPr>
          <w:rFonts w:ascii="Segoe UI Emoji" w:hAnsi="Segoe UI Emoji" w:cs="Segoe UI Emoji"/>
          <w:sz w:val="30"/>
        </w:rPr>
      </w:pPr>
    </w:p>
    <w:p w14:paraId="776B9F4A" w14:textId="77777777" w:rsidR="00D71267" w:rsidRDefault="00D71267" w:rsidP="000D4EBD">
      <w:pPr>
        <w:rPr>
          <w:rFonts w:ascii="Segoe UI Emoji" w:hAnsi="Segoe UI Emoji" w:cs="Segoe UI Emoji"/>
          <w:sz w:val="30"/>
        </w:rPr>
      </w:pPr>
    </w:p>
    <w:p w14:paraId="5B7FB961" w14:textId="77777777" w:rsidR="00D71267" w:rsidRDefault="00D71267" w:rsidP="000D4EBD">
      <w:pPr>
        <w:rPr>
          <w:rFonts w:ascii="Segoe UI Emoji" w:hAnsi="Segoe UI Emoji" w:cs="Segoe UI Emoji"/>
          <w:sz w:val="30"/>
        </w:rPr>
      </w:pPr>
    </w:p>
    <w:p w14:paraId="32F31680" w14:textId="77777777" w:rsidR="00D71267" w:rsidRDefault="00D71267" w:rsidP="000D4EBD">
      <w:pPr>
        <w:rPr>
          <w:rFonts w:ascii="Segoe UI Emoji" w:hAnsi="Segoe UI Emoji" w:cs="Segoe UI Emoji"/>
          <w:sz w:val="30"/>
        </w:rPr>
      </w:pPr>
    </w:p>
    <w:p w14:paraId="19910313" w14:textId="77777777" w:rsidR="00D71267" w:rsidRDefault="00D71267" w:rsidP="000D4EBD">
      <w:pPr>
        <w:rPr>
          <w:rFonts w:ascii="Segoe UI Emoji" w:hAnsi="Segoe UI Emoji" w:cs="Segoe UI Emoji"/>
          <w:sz w:val="30"/>
        </w:rPr>
      </w:pPr>
    </w:p>
    <w:p w14:paraId="1CA45D09" w14:textId="77777777" w:rsidR="00D71267" w:rsidRPr="00D71267" w:rsidRDefault="00D71267" w:rsidP="000D4EBD">
      <w:pPr>
        <w:rPr>
          <w:rFonts w:ascii="Segoe UI Emoji" w:hAnsi="Segoe UI Emoji" w:cs="Segoe UI Emoji"/>
          <w:sz w:val="30"/>
        </w:rPr>
      </w:pPr>
    </w:p>
    <w:p w14:paraId="4DBF9013" w14:textId="77777777" w:rsidR="000D4EBD" w:rsidRPr="00D71267" w:rsidRDefault="000D4EBD" w:rsidP="000D4EBD">
      <w:pPr>
        <w:rPr>
          <w:rFonts w:ascii="Segoe UI Emoji" w:hAnsi="Segoe UI Emoji" w:cs="Segoe UI Emoji"/>
          <w:sz w:val="30"/>
        </w:rPr>
      </w:pPr>
    </w:p>
    <w:p w14:paraId="2F14CCC5" w14:textId="77777777" w:rsidR="000D4EBD" w:rsidRPr="00D71267" w:rsidRDefault="000D4EBD" w:rsidP="000D4EBD">
      <w:pPr>
        <w:rPr>
          <w:rFonts w:ascii="Segoe UI Emoji" w:hAnsi="Segoe UI Emoji" w:cs="Segoe UI Emoji"/>
          <w:sz w:val="30"/>
        </w:rPr>
      </w:pPr>
    </w:p>
    <w:p w14:paraId="4A34AED3" w14:textId="77777777" w:rsidR="000D4EBD" w:rsidRPr="00D71267" w:rsidRDefault="000D4EBD" w:rsidP="000D4EBD">
      <w:pPr>
        <w:rPr>
          <w:rFonts w:ascii="Segoe UI Emoji" w:hAnsi="Segoe UI Emoji" w:cs="Segoe UI Emoji"/>
          <w:sz w:val="30"/>
        </w:rPr>
      </w:pPr>
    </w:p>
    <w:p w14:paraId="0BE76099" w14:textId="77777777" w:rsidR="000D4EBD" w:rsidRPr="00D71267" w:rsidRDefault="000D4EBD" w:rsidP="000D4EBD">
      <w:pPr>
        <w:rPr>
          <w:rFonts w:ascii="Segoe UI Emoji" w:hAnsi="Segoe UI Emoji" w:cs="Segoe UI Emoji"/>
          <w:sz w:val="30"/>
        </w:rPr>
      </w:pPr>
    </w:p>
    <w:p w14:paraId="0CAFFFC5" w14:textId="77777777" w:rsidR="000D4EBD" w:rsidRPr="00D71267" w:rsidRDefault="000D4EBD" w:rsidP="000D4EBD">
      <w:pPr>
        <w:rPr>
          <w:rFonts w:ascii="Segoe UI Emoji" w:hAnsi="Segoe UI Emoji" w:cs="Segoe UI Emoji"/>
          <w:sz w:val="30"/>
        </w:rPr>
      </w:pPr>
    </w:p>
    <w:p w14:paraId="64AC3F66" w14:textId="77777777" w:rsidR="000D4EBD" w:rsidRPr="00D71267" w:rsidRDefault="000D4EBD" w:rsidP="000D4EBD">
      <w:pPr>
        <w:rPr>
          <w:rFonts w:ascii="Segoe UI Emoji" w:hAnsi="Segoe UI Emoji" w:cs="Segoe UI Emoji"/>
          <w:sz w:val="30"/>
        </w:rPr>
      </w:pPr>
    </w:p>
    <w:p w14:paraId="4A7A2E59" w14:textId="56F3DE84" w:rsidR="000D4EBD" w:rsidRPr="000D4EBD" w:rsidRDefault="000D4EBD" w:rsidP="000D4EBD">
      <w:pPr>
        <w:rPr>
          <w:sz w:val="30"/>
        </w:rPr>
      </w:pPr>
      <w:r w:rsidRPr="000D4EBD">
        <w:rPr>
          <w:rFonts w:ascii="Segoe UI Emoji" w:hAnsi="Segoe UI Emoji" w:cs="Segoe UI Emoji"/>
          <w:sz w:val="30"/>
        </w:rPr>
        <w:lastRenderedPageBreak/>
        <w:t>📊</w:t>
      </w:r>
      <w:r w:rsidRPr="000D4EBD">
        <w:rPr>
          <w:sz w:val="30"/>
        </w:rPr>
        <w:t xml:space="preserve"> Wealth Report Framework</w:t>
      </w:r>
    </w:p>
    <w:p w14:paraId="4C50F981" w14:textId="77777777" w:rsidR="000D4EBD" w:rsidRPr="000D4EBD" w:rsidRDefault="000D4EBD" w:rsidP="000D4EBD">
      <w:pPr>
        <w:rPr>
          <w:sz w:val="30"/>
        </w:rPr>
      </w:pPr>
      <w:r w:rsidRPr="000D4EBD">
        <w:rPr>
          <w:rFonts w:ascii="Segoe UI Emoji" w:hAnsi="Segoe UI Emoji" w:cs="Segoe UI Emoji"/>
          <w:sz w:val="30"/>
        </w:rPr>
        <w:t>🔹</w:t>
      </w:r>
      <w:r w:rsidRPr="000D4EBD">
        <w:rPr>
          <w:sz w:val="30"/>
        </w:rPr>
        <w:t xml:space="preserve"> 1. Daily Wealth Report (Quick Log)</w:t>
      </w:r>
    </w:p>
    <w:p w14:paraId="5980964A" w14:textId="77777777" w:rsidR="000D4EBD" w:rsidRPr="000D4EBD" w:rsidRDefault="000D4EBD" w:rsidP="000D4EBD">
      <w:pPr>
        <w:rPr>
          <w:sz w:val="30"/>
        </w:rPr>
      </w:pPr>
      <w:r w:rsidRPr="000D4EBD">
        <w:rPr>
          <w:sz w:val="30"/>
        </w:rPr>
        <w:t>Every night, note down:</w:t>
      </w:r>
    </w:p>
    <w:p w14:paraId="35127936" w14:textId="77777777" w:rsidR="000D4EBD" w:rsidRPr="000D4EBD" w:rsidRDefault="000D4EBD" w:rsidP="000D4EBD">
      <w:pPr>
        <w:numPr>
          <w:ilvl w:val="0"/>
          <w:numId w:val="11"/>
        </w:numPr>
        <w:rPr>
          <w:sz w:val="30"/>
        </w:rPr>
      </w:pPr>
      <w:r w:rsidRPr="000D4EBD">
        <w:rPr>
          <w:rFonts w:ascii="Segoe UI Emoji" w:hAnsi="Segoe UI Emoji" w:cs="Segoe UI Emoji"/>
          <w:sz w:val="30"/>
        </w:rPr>
        <w:t>✅</w:t>
      </w:r>
      <w:r w:rsidRPr="000D4EBD">
        <w:rPr>
          <w:sz w:val="30"/>
        </w:rPr>
        <w:t xml:space="preserve"> Coding: Kya </w:t>
      </w:r>
      <w:proofErr w:type="spellStart"/>
      <w:r w:rsidRPr="000D4EBD">
        <w:rPr>
          <w:sz w:val="30"/>
        </w:rPr>
        <w:t>banaya</w:t>
      </w:r>
      <w:proofErr w:type="spellEnd"/>
      <w:r w:rsidRPr="000D4EBD">
        <w:rPr>
          <w:sz w:val="30"/>
        </w:rPr>
        <w:t xml:space="preserve"> / deploy </w:t>
      </w:r>
      <w:proofErr w:type="spellStart"/>
      <w:r w:rsidRPr="000D4EBD">
        <w:rPr>
          <w:sz w:val="30"/>
        </w:rPr>
        <w:t>kiya</w:t>
      </w:r>
      <w:proofErr w:type="spellEnd"/>
      <w:r w:rsidRPr="000D4EBD">
        <w:rPr>
          <w:sz w:val="30"/>
        </w:rPr>
        <w:t xml:space="preserve"> / </w:t>
      </w:r>
      <w:proofErr w:type="spellStart"/>
      <w:r w:rsidRPr="000D4EBD">
        <w:rPr>
          <w:sz w:val="30"/>
        </w:rPr>
        <w:t>kya</w:t>
      </w:r>
      <w:proofErr w:type="spellEnd"/>
      <w:r w:rsidRPr="000D4EBD">
        <w:rPr>
          <w:sz w:val="30"/>
        </w:rPr>
        <w:t xml:space="preserve"> </w:t>
      </w:r>
      <w:proofErr w:type="spellStart"/>
      <w:r w:rsidRPr="000D4EBD">
        <w:rPr>
          <w:sz w:val="30"/>
        </w:rPr>
        <w:t>sikha</w:t>
      </w:r>
      <w:proofErr w:type="spellEnd"/>
    </w:p>
    <w:p w14:paraId="20C0EEC7" w14:textId="77777777" w:rsidR="000D4EBD" w:rsidRPr="000D4EBD" w:rsidRDefault="000D4EBD" w:rsidP="000D4EBD">
      <w:pPr>
        <w:numPr>
          <w:ilvl w:val="0"/>
          <w:numId w:val="11"/>
        </w:numPr>
        <w:rPr>
          <w:sz w:val="30"/>
        </w:rPr>
      </w:pPr>
      <w:r w:rsidRPr="000D4EBD">
        <w:rPr>
          <w:rFonts w:ascii="Segoe UI Emoji" w:hAnsi="Segoe UI Emoji" w:cs="Segoe UI Emoji"/>
          <w:sz w:val="30"/>
        </w:rPr>
        <w:t>✅</w:t>
      </w:r>
      <w:r w:rsidRPr="000D4EBD">
        <w:rPr>
          <w:sz w:val="30"/>
        </w:rPr>
        <w:t xml:space="preserve"> Content: Kya post </w:t>
      </w:r>
      <w:proofErr w:type="spellStart"/>
      <w:r w:rsidRPr="000D4EBD">
        <w:rPr>
          <w:sz w:val="30"/>
        </w:rPr>
        <w:t>kiya</w:t>
      </w:r>
      <w:proofErr w:type="spellEnd"/>
      <w:r w:rsidRPr="000D4EBD">
        <w:rPr>
          <w:sz w:val="30"/>
        </w:rPr>
        <w:t xml:space="preserve"> / live </w:t>
      </w:r>
      <w:proofErr w:type="spellStart"/>
      <w:r w:rsidRPr="000D4EBD">
        <w:rPr>
          <w:sz w:val="30"/>
        </w:rPr>
        <w:t>kiya</w:t>
      </w:r>
      <w:proofErr w:type="spellEnd"/>
      <w:r w:rsidRPr="000D4EBD">
        <w:rPr>
          <w:sz w:val="30"/>
        </w:rPr>
        <w:t xml:space="preserve"> / </w:t>
      </w:r>
      <w:proofErr w:type="spellStart"/>
      <w:r w:rsidRPr="000D4EBD">
        <w:rPr>
          <w:sz w:val="30"/>
        </w:rPr>
        <w:t>kitne</w:t>
      </w:r>
      <w:proofErr w:type="spellEnd"/>
      <w:r w:rsidRPr="000D4EBD">
        <w:rPr>
          <w:sz w:val="30"/>
        </w:rPr>
        <w:t xml:space="preserve"> views-engagement </w:t>
      </w:r>
      <w:proofErr w:type="spellStart"/>
      <w:r w:rsidRPr="000D4EBD">
        <w:rPr>
          <w:sz w:val="30"/>
        </w:rPr>
        <w:t>aaye</w:t>
      </w:r>
      <w:proofErr w:type="spellEnd"/>
    </w:p>
    <w:p w14:paraId="2494F9D3" w14:textId="77777777" w:rsidR="000D4EBD" w:rsidRPr="000D4EBD" w:rsidRDefault="000D4EBD" w:rsidP="000D4EBD">
      <w:pPr>
        <w:numPr>
          <w:ilvl w:val="0"/>
          <w:numId w:val="11"/>
        </w:numPr>
        <w:rPr>
          <w:sz w:val="30"/>
        </w:rPr>
      </w:pPr>
      <w:r w:rsidRPr="000D4EBD">
        <w:rPr>
          <w:rFonts w:ascii="Segoe UI Emoji" w:hAnsi="Segoe UI Emoji" w:cs="Segoe UI Emoji"/>
          <w:sz w:val="30"/>
        </w:rPr>
        <w:t>✅</w:t>
      </w:r>
      <w:r w:rsidRPr="000D4EBD">
        <w:rPr>
          <w:sz w:val="30"/>
        </w:rPr>
        <w:t xml:space="preserve"> Communication: Kya practice </w:t>
      </w:r>
      <w:proofErr w:type="spellStart"/>
      <w:r w:rsidRPr="000D4EBD">
        <w:rPr>
          <w:sz w:val="30"/>
        </w:rPr>
        <w:t>kiya</w:t>
      </w:r>
      <w:proofErr w:type="spellEnd"/>
      <w:r w:rsidRPr="000D4EBD">
        <w:rPr>
          <w:sz w:val="30"/>
        </w:rPr>
        <w:t xml:space="preserve"> (proposal, notes, call simulation)</w:t>
      </w:r>
    </w:p>
    <w:p w14:paraId="0240C99B" w14:textId="77777777" w:rsidR="000D4EBD" w:rsidRPr="000D4EBD" w:rsidRDefault="000D4EBD" w:rsidP="000D4EBD">
      <w:pPr>
        <w:numPr>
          <w:ilvl w:val="0"/>
          <w:numId w:val="11"/>
        </w:numPr>
        <w:rPr>
          <w:sz w:val="30"/>
        </w:rPr>
      </w:pPr>
      <w:r w:rsidRPr="000D4EBD">
        <w:rPr>
          <w:rFonts w:ascii="Segoe UI Emoji" w:hAnsi="Segoe UI Emoji" w:cs="Segoe UI Emoji"/>
          <w:sz w:val="30"/>
        </w:rPr>
        <w:t>✅</w:t>
      </w:r>
      <w:r w:rsidRPr="000D4EBD">
        <w:rPr>
          <w:sz w:val="30"/>
        </w:rPr>
        <w:t xml:space="preserve"> Finance: Kya </w:t>
      </w:r>
      <w:proofErr w:type="spellStart"/>
      <w:r w:rsidRPr="000D4EBD">
        <w:rPr>
          <w:sz w:val="30"/>
        </w:rPr>
        <w:t>seekha</w:t>
      </w:r>
      <w:proofErr w:type="spellEnd"/>
      <w:r w:rsidRPr="000D4EBD">
        <w:rPr>
          <w:sz w:val="30"/>
        </w:rPr>
        <w:t xml:space="preserve"> (topic) + expenses/investment update</w:t>
      </w:r>
    </w:p>
    <w:p w14:paraId="0A82EA65" w14:textId="77777777" w:rsidR="000D4EBD" w:rsidRPr="000D4EBD" w:rsidRDefault="000D4EBD" w:rsidP="000D4EBD">
      <w:pPr>
        <w:numPr>
          <w:ilvl w:val="0"/>
          <w:numId w:val="11"/>
        </w:numPr>
        <w:rPr>
          <w:sz w:val="30"/>
        </w:rPr>
      </w:pPr>
      <w:r w:rsidRPr="000D4EBD">
        <w:rPr>
          <w:rFonts w:ascii="Segoe UI Emoji" w:hAnsi="Segoe UI Emoji" w:cs="Segoe UI Emoji"/>
          <w:sz w:val="30"/>
        </w:rPr>
        <w:t>✅</w:t>
      </w:r>
      <w:r w:rsidRPr="000D4EBD">
        <w:rPr>
          <w:sz w:val="30"/>
        </w:rPr>
        <w:t xml:space="preserve"> Reflection: </w:t>
      </w:r>
      <w:proofErr w:type="spellStart"/>
      <w:r w:rsidRPr="000D4EBD">
        <w:rPr>
          <w:sz w:val="30"/>
        </w:rPr>
        <w:t>Aaj</w:t>
      </w:r>
      <w:proofErr w:type="spellEnd"/>
      <w:r w:rsidRPr="000D4EBD">
        <w:rPr>
          <w:sz w:val="30"/>
        </w:rPr>
        <w:t xml:space="preserve"> </w:t>
      </w:r>
      <w:proofErr w:type="spellStart"/>
      <w:r w:rsidRPr="000D4EBD">
        <w:rPr>
          <w:sz w:val="30"/>
        </w:rPr>
        <w:t>kya</w:t>
      </w:r>
      <w:proofErr w:type="spellEnd"/>
      <w:r w:rsidRPr="000D4EBD">
        <w:rPr>
          <w:sz w:val="30"/>
        </w:rPr>
        <w:t xml:space="preserve"> best </w:t>
      </w:r>
      <w:proofErr w:type="spellStart"/>
      <w:r w:rsidRPr="000D4EBD">
        <w:rPr>
          <w:sz w:val="30"/>
        </w:rPr>
        <w:t>tha</w:t>
      </w:r>
      <w:proofErr w:type="spellEnd"/>
      <w:r w:rsidRPr="000D4EBD">
        <w:rPr>
          <w:sz w:val="30"/>
        </w:rPr>
        <w:t xml:space="preserve">? Kya improve </w:t>
      </w:r>
      <w:proofErr w:type="spellStart"/>
      <w:r w:rsidRPr="000D4EBD">
        <w:rPr>
          <w:sz w:val="30"/>
        </w:rPr>
        <w:t>karna</w:t>
      </w:r>
      <w:proofErr w:type="spellEnd"/>
      <w:r w:rsidRPr="000D4EBD">
        <w:rPr>
          <w:sz w:val="30"/>
        </w:rPr>
        <w:t xml:space="preserve"> </w:t>
      </w:r>
      <w:proofErr w:type="spellStart"/>
      <w:r w:rsidRPr="000D4EBD">
        <w:rPr>
          <w:sz w:val="30"/>
        </w:rPr>
        <w:t>hai</w:t>
      </w:r>
      <w:proofErr w:type="spellEnd"/>
      <w:r w:rsidRPr="000D4EBD">
        <w:rPr>
          <w:sz w:val="30"/>
        </w:rPr>
        <w:t>?</w:t>
      </w:r>
    </w:p>
    <w:p w14:paraId="5B66E92D" w14:textId="77777777" w:rsidR="000D4EBD" w:rsidRPr="000D4EBD" w:rsidRDefault="000D4EBD" w:rsidP="000D4EBD">
      <w:pPr>
        <w:rPr>
          <w:sz w:val="30"/>
        </w:rPr>
      </w:pPr>
      <w:r w:rsidRPr="000D4EBD">
        <w:rPr>
          <w:i/>
          <w:iCs/>
          <w:sz w:val="30"/>
        </w:rPr>
        <w:t>(Format: 5–6 bullet points daily)</w:t>
      </w:r>
    </w:p>
    <w:p w14:paraId="062B596B" w14:textId="77777777" w:rsidR="008B0AB9" w:rsidRPr="00D71267" w:rsidRDefault="008B0AB9" w:rsidP="00AC10CC">
      <w:pPr>
        <w:rPr>
          <w:sz w:val="30"/>
        </w:rPr>
      </w:pPr>
    </w:p>
    <w:sectPr w:rsidR="008B0AB9" w:rsidRPr="00D71267" w:rsidSect="00A30E50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720" w:right="720" w:bottom="720" w:left="720" w:header="144" w:footer="288" w:gutter="144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148178" w14:textId="77777777" w:rsidR="00266B97" w:rsidRDefault="00266B97" w:rsidP="00A30E50">
      <w:pPr>
        <w:spacing w:after="0" w:line="240" w:lineRule="auto"/>
      </w:pPr>
      <w:r>
        <w:separator/>
      </w:r>
    </w:p>
  </w:endnote>
  <w:endnote w:type="continuationSeparator" w:id="0">
    <w:p w14:paraId="509088AC" w14:textId="77777777" w:rsidR="00266B97" w:rsidRDefault="00266B97" w:rsidP="00A30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DB454" w14:textId="77777777" w:rsidR="00A30E50" w:rsidRDefault="00A30E5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C007DAD" w14:textId="77777777" w:rsidR="00A30E50" w:rsidRDefault="00A30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5F9C36" w14:textId="77777777" w:rsidR="00266B97" w:rsidRDefault="00266B97" w:rsidP="00A30E50">
      <w:pPr>
        <w:spacing w:after="0" w:line="240" w:lineRule="auto"/>
      </w:pPr>
      <w:r>
        <w:separator/>
      </w:r>
    </w:p>
  </w:footnote>
  <w:footnote w:type="continuationSeparator" w:id="0">
    <w:p w14:paraId="4A190804" w14:textId="77777777" w:rsidR="00266B97" w:rsidRDefault="00266B97" w:rsidP="00A30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91CD3" w14:textId="6E718FB0" w:rsidR="00B8356C" w:rsidRDefault="00000000">
    <w:pPr>
      <w:pStyle w:val="Header"/>
    </w:pPr>
    <w:r>
      <w:rPr>
        <w:noProof/>
      </w:rPr>
      <w:pict w14:anchorId="00CDB3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4" o:spid="_x0000_s1026" type="#_x0000_t136" style="position:absolute;margin-left:0;margin-top:0;width:632.5pt;height:11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B83C2" w14:textId="7C6CFDF3" w:rsidR="00B8356C" w:rsidRDefault="00000000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r>
      <w:rPr>
        <w:noProof/>
      </w:rPr>
      <w:pict w14:anchorId="7BE788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5" o:spid="_x0000_s1027" type="#_x0000_t136" style="position:absolute;left:0;text-align:left;margin-left:0;margin-top:0;width:643.85pt;height:11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  <w:sdt>
      <w:sdtPr>
        <w:rPr>
          <w:color w:val="4472C4" w:themeColor="accent1"/>
        </w:rPr>
        <w:alias w:val="Title"/>
        <w:tag w:val=""/>
        <w:id w:val="664756013"/>
        <w:placeholder>
          <w:docPart w:val="72BF71242C7F4433BC412198633C92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8356C">
          <w:rPr>
            <w:color w:val="4472C4" w:themeColor="accent1"/>
          </w:rPr>
          <w:t>Notes</w:t>
        </w:r>
      </w:sdtContent>
    </w:sdt>
    <w:r w:rsidR="00B8356C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123D596E8FA14D51A5E312E0783D2D8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B8356C">
          <w:rPr>
            <w:color w:val="4472C4" w:themeColor="accent1"/>
          </w:rPr>
          <w:t>Itmodem Pvt. Ltd.</w:t>
        </w:r>
      </w:sdtContent>
    </w:sdt>
  </w:p>
  <w:p w14:paraId="5E5C86CC" w14:textId="77777777" w:rsidR="00B8356C" w:rsidRDefault="00B835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11D36" w14:textId="393D1E4C" w:rsidR="00B8356C" w:rsidRDefault="00000000">
    <w:pPr>
      <w:pStyle w:val="Header"/>
    </w:pPr>
    <w:r>
      <w:rPr>
        <w:noProof/>
      </w:rPr>
      <w:pict w14:anchorId="11710E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3" o:spid="_x0000_s1025" type="#_x0000_t136" style="position:absolute;margin-left:0;margin-top:0;width:632.5pt;height:11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54D32"/>
    <w:multiLevelType w:val="multilevel"/>
    <w:tmpl w:val="7AA6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61F4D"/>
    <w:multiLevelType w:val="multilevel"/>
    <w:tmpl w:val="FA98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E2BA8"/>
    <w:multiLevelType w:val="multilevel"/>
    <w:tmpl w:val="F428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20948"/>
    <w:multiLevelType w:val="multilevel"/>
    <w:tmpl w:val="721E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514259"/>
    <w:multiLevelType w:val="multilevel"/>
    <w:tmpl w:val="02B2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545E80"/>
    <w:multiLevelType w:val="multilevel"/>
    <w:tmpl w:val="27AC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2F380B"/>
    <w:multiLevelType w:val="multilevel"/>
    <w:tmpl w:val="6900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445A03"/>
    <w:multiLevelType w:val="multilevel"/>
    <w:tmpl w:val="C70E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131A59"/>
    <w:multiLevelType w:val="multilevel"/>
    <w:tmpl w:val="FF82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B33454"/>
    <w:multiLevelType w:val="multilevel"/>
    <w:tmpl w:val="64FC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6427E3"/>
    <w:multiLevelType w:val="multilevel"/>
    <w:tmpl w:val="D3EA7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577BE0"/>
    <w:multiLevelType w:val="multilevel"/>
    <w:tmpl w:val="4436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E574DB"/>
    <w:multiLevelType w:val="multilevel"/>
    <w:tmpl w:val="8F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D46994"/>
    <w:multiLevelType w:val="multilevel"/>
    <w:tmpl w:val="2FFE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CC5C1B"/>
    <w:multiLevelType w:val="multilevel"/>
    <w:tmpl w:val="6C58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F93A4B"/>
    <w:multiLevelType w:val="multilevel"/>
    <w:tmpl w:val="2A94B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8C384C"/>
    <w:multiLevelType w:val="multilevel"/>
    <w:tmpl w:val="12906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AA0B4D"/>
    <w:multiLevelType w:val="multilevel"/>
    <w:tmpl w:val="5408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F27809"/>
    <w:multiLevelType w:val="multilevel"/>
    <w:tmpl w:val="761E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A37A9D"/>
    <w:multiLevelType w:val="multilevel"/>
    <w:tmpl w:val="5E1CB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E200B7"/>
    <w:multiLevelType w:val="multilevel"/>
    <w:tmpl w:val="2780C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6825728">
    <w:abstractNumId w:val="10"/>
  </w:num>
  <w:num w:numId="2" w16cid:durableId="287592993">
    <w:abstractNumId w:val="8"/>
  </w:num>
  <w:num w:numId="3" w16cid:durableId="1303583060">
    <w:abstractNumId w:val="14"/>
  </w:num>
  <w:num w:numId="4" w16cid:durableId="957024412">
    <w:abstractNumId w:val="12"/>
  </w:num>
  <w:num w:numId="5" w16cid:durableId="1495143294">
    <w:abstractNumId w:val="18"/>
  </w:num>
  <w:num w:numId="6" w16cid:durableId="133715503">
    <w:abstractNumId w:val="20"/>
  </w:num>
  <w:num w:numId="7" w16cid:durableId="1179933081">
    <w:abstractNumId w:val="19"/>
  </w:num>
  <w:num w:numId="8" w16cid:durableId="198590165">
    <w:abstractNumId w:val="0"/>
  </w:num>
  <w:num w:numId="9" w16cid:durableId="962541703">
    <w:abstractNumId w:val="4"/>
  </w:num>
  <w:num w:numId="10" w16cid:durableId="1710376493">
    <w:abstractNumId w:val="16"/>
  </w:num>
  <w:num w:numId="11" w16cid:durableId="120298319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179275547">
    <w:abstractNumId w:val="6"/>
  </w:num>
  <w:num w:numId="13" w16cid:durableId="2074162490">
    <w:abstractNumId w:val="9"/>
  </w:num>
  <w:num w:numId="14" w16cid:durableId="2115974050">
    <w:abstractNumId w:val="5"/>
  </w:num>
  <w:num w:numId="15" w16cid:durableId="5525703">
    <w:abstractNumId w:val="2"/>
  </w:num>
  <w:num w:numId="16" w16cid:durableId="266811510">
    <w:abstractNumId w:val="3"/>
  </w:num>
  <w:num w:numId="17" w16cid:durableId="1615792957">
    <w:abstractNumId w:val="11"/>
  </w:num>
  <w:num w:numId="18" w16cid:durableId="1021861751">
    <w:abstractNumId w:val="13"/>
  </w:num>
  <w:num w:numId="19" w16cid:durableId="1023094883">
    <w:abstractNumId w:val="1"/>
  </w:num>
  <w:num w:numId="20" w16cid:durableId="313413152">
    <w:abstractNumId w:val="17"/>
  </w:num>
  <w:num w:numId="21" w16cid:durableId="1325278269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50"/>
    <w:rsid w:val="00001F54"/>
    <w:rsid w:val="00005E34"/>
    <w:rsid w:val="00013BE8"/>
    <w:rsid w:val="000260DA"/>
    <w:rsid w:val="00032F76"/>
    <w:rsid w:val="00036C6C"/>
    <w:rsid w:val="000374B4"/>
    <w:rsid w:val="00074DBB"/>
    <w:rsid w:val="000911DB"/>
    <w:rsid w:val="000918DB"/>
    <w:rsid w:val="000A1828"/>
    <w:rsid w:val="000B7314"/>
    <w:rsid w:val="000C04F6"/>
    <w:rsid w:val="000D4EBD"/>
    <w:rsid w:val="000F4A4B"/>
    <w:rsid w:val="001116A1"/>
    <w:rsid w:val="00112B06"/>
    <w:rsid w:val="00133830"/>
    <w:rsid w:val="00135686"/>
    <w:rsid w:val="00163CB6"/>
    <w:rsid w:val="00164F2B"/>
    <w:rsid w:val="001721E1"/>
    <w:rsid w:val="00191601"/>
    <w:rsid w:val="001A3C48"/>
    <w:rsid w:val="001E5734"/>
    <w:rsid w:val="001F1A5B"/>
    <w:rsid w:val="002473E9"/>
    <w:rsid w:val="00266B97"/>
    <w:rsid w:val="002677EE"/>
    <w:rsid w:val="002700B9"/>
    <w:rsid w:val="00271D04"/>
    <w:rsid w:val="00272E41"/>
    <w:rsid w:val="002832CB"/>
    <w:rsid w:val="00290088"/>
    <w:rsid w:val="00291F98"/>
    <w:rsid w:val="00295341"/>
    <w:rsid w:val="002961A5"/>
    <w:rsid w:val="002A4C7A"/>
    <w:rsid w:val="002D6C19"/>
    <w:rsid w:val="002E08E8"/>
    <w:rsid w:val="002E0903"/>
    <w:rsid w:val="002E5670"/>
    <w:rsid w:val="00300C72"/>
    <w:rsid w:val="00315F33"/>
    <w:rsid w:val="00332692"/>
    <w:rsid w:val="00332E33"/>
    <w:rsid w:val="00351720"/>
    <w:rsid w:val="003573C9"/>
    <w:rsid w:val="003616E3"/>
    <w:rsid w:val="00367660"/>
    <w:rsid w:val="00375C92"/>
    <w:rsid w:val="00394AB0"/>
    <w:rsid w:val="003A1B0C"/>
    <w:rsid w:val="003A4AF9"/>
    <w:rsid w:val="003B6C00"/>
    <w:rsid w:val="003B775F"/>
    <w:rsid w:val="003C59C5"/>
    <w:rsid w:val="003C7042"/>
    <w:rsid w:val="003D6F76"/>
    <w:rsid w:val="003E2D01"/>
    <w:rsid w:val="003E352C"/>
    <w:rsid w:val="003F2709"/>
    <w:rsid w:val="003F6E20"/>
    <w:rsid w:val="00404FF1"/>
    <w:rsid w:val="004637E2"/>
    <w:rsid w:val="00465DBD"/>
    <w:rsid w:val="004674B5"/>
    <w:rsid w:val="00493B3E"/>
    <w:rsid w:val="004B7F9B"/>
    <w:rsid w:val="004C3F45"/>
    <w:rsid w:val="00545726"/>
    <w:rsid w:val="00556CDF"/>
    <w:rsid w:val="005D1AC4"/>
    <w:rsid w:val="005E69E7"/>
    <w:rsid w:val="006078AD"/>
    <w:rsid w:val="00640073"/>
    <w:rsid w:val="006440EF"/>
    <w:rsid w:val="006813B7"/>
    <w:rsid w:val="00682019"/>
    <w:rsid w:val="006E4EE7"/>
    <w:rsid w:val="007031A9"/>
    <w:rsid w:val="00750B38"/>
    <w:rsid w:val="00753192"/>
    <w:rsid w:val="007660F4"/>
    <w:rsid w:val="00776A6F"/>
    <w:rsid w:val="00790DC5"/>
    <w:rsid w:val="00792F49"/>
    <w:rsid w:val="007A3CAE"/>
    <w:rsid w:val="007C4419"/>
    <w:rsid w:val="007D54F9"/>
    <w:rsid w:val="007D6F98"/>
    <w:rsid w:val="007E562E"/>
    <w:rsid w:val="007F3DF7"/>
    <w:rsid w:val="008439E1"/>
    <w:rsid w:val="00854ED4"/>
    <w:rsid w:val="00857BEC"/>
    <w:rsid w:val="00860733"/>
    <w:rsid w:val="008B0AB9"/>
    <w:rsid w:val="008C6CC4"/>
    <w:rsid w:val="00904B61"/>
    <w:rsid w:val="00904BA7"/>
    <w:rsid w:val="00942B90"/>
    <w:rsid w:val="00952F6D"/>
    <w:rsid w:val="0095348F"/>
    <w:rsid w:val="00971605"/>
    <w:rsid w:val="00994982"/>
    <w:rsid w:val="009E498B"/>
    <w:rsid w:val="009F1032"/>
    <w:rsid w:val="009F1A02"/>
    <w:rsid w:val="00A30E50"/>
    <w:rsid w:val="00A31334"/>
    <w:rsid w:val="00A7152A"/>
    <w:rsid w:val="00A75472"/>
    <w:rsid w:val="00A80100"/>
    <w:rsid w:val="00A844A2"/>
    <w:rsid w:val="00AC10CC"/>
    <w:rsid w:val="00AD69C5"/>
    <w:rsid w:val="00B10DC7"/>
    <w:rsid w:val="00B423A1"/>
    <w:rsid w:val="00B757F0"/>
    <w:rsid w:val="00B8356C"/>
    <w:rsid w:val="00B975A0"/>
    <w:rsid w:val="00BC5989"/>
    <w:rsid w:val="00BD4D87"/>
    <w:rsid w:val="00C27537"/>
    <w:rsid w:val="00C305BA"/>
    <w:rsid w:val="00C46D2A"/>
    <w:rsid w:val="00C5270B"/>
    <w:rsid w:val="00C5402E"/>
    <w:rsid w:val="00C7758D"/>
    <w:rsid w:val="00C8512E"/>
    <w:rsid w:val="00C919AF"/>
    <w:rsid w:val="00C97796"/>
    <w:rsid w:val="00CA4C4C"/>
    <w:rsid w:val="00CA4C9D"/>
    <w:rsid w:val="00CB75ED"/>
    <w:rsid w:val="00CC34BF"/>
    <w:rsid w:val="00CC43AD"/>
    <w:rsid w:val="00CC73E6"/>
    <w:rsid w:val="00CD558B"/>
    <w:rsid w:val="00CD611D"/>
    <w:rsid w:val="00D21371"/>
    <w:rsid w:val="00D223A4"/>
    <w:rsid w:val="00D31F11"/>
    <w:rsid w:val="00D534B8"/>
    <w:rsid w:val="00D67807"/>
    <w:rsid w:val="00D71267"/>
    <w:rsid w:val="00D7138D"/>
    <w:rsid w:val="00D958BE"/>
    <w:rsid w:val="00DA683A"/>
    <w:rsid w:val="00DD2A84"/>
    <w:rsid w:val="00DF79AE"/>
    <w:rsid w:val="00E1432E"/>
    <w:rsid w:val="00E302B8"/>
    <w:rsid w:val="00E350FA"/>
    <w:rsid w:val="00E4631D"/>
    <w:rsid w:val="00E4755E"/>
    <w:rsid w:val="00E62687"/>
    <w:rsid w:val="00E756F7"/>
    <w:rsid w:val="00E95207"/>
    <w:rsid w:val="00EB0BEB"/>
    <w:rsid w:val="00EB3328"/>
    <w:rsid w:val="00EC0DF3"/>
    <w:rsid w:val="00ED073E"/>
    <w:rsid w:val="00EE241E"/>
    <w:rsid w:val="00F27FB4"/>
    <w:rsid w:val="00F44ABB"/>
    <w:rsid w:val="00F6396A"/>
    <w:rsid w:val="00FA4C7E"/>
    <w:rsid w:val="00FC08CC"/>
    <w:rsid w:val="00FE7584"/>
    <w:rsid w:val="00FE78AA"/>
    <w:rsid w:val="00FF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F2C520"/>
  <w15:chartTrackingRefBased/>
  <w15:docId w15:val="{44F55F0B-65B2-453B-BF64-0DCE9AFF6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0B9"/>
  </w:style>
  <w:style w:type="paragraph" w:styleId="Heading1">
    <w:name w:val="heading 1"/>
    <w:basedOn w:val="Normal"/>
    <w:next w:val="Normal"/>
    <w:link w:val="Heading1Char"/>
    <w:uiPriority w:val="9"/>
    <w:qFormat/>
    <w:rsid w:val="00A30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E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E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E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E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E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E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E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E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E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E5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E50"/>
  </w:style>
  <w:style w:type="paragraph" w:styleId="Footer">
    <w:name w:val="footer"/>
    <w:basedOn w:val="Normal"/>
    <w:link w:val="Foot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E50"/>
  </w:style>
  <w:style w:type="character" w:styleId="Hyperlink">
    <w:name w:val="Hyperlink"/>
    <w:basedOn w:val="DefaultParagraphFont"/>
    <w:uiPriority w:val="99"/>
    <w:unhideWhenUsed/>
    <w:rsid w:val="00B97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9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4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5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2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7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2BF71242C7F4433BC412198633C9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A5EFF-B032-4ACF-9DDB-0D09933B725E}"/>
      </w:docPartPr>
      <w:docPartBody>
        <w:p w:rsidR="003A0922" w:rsidRDefault="00FE79CB" w:rsidP="00FE79CB">
          <w:pPr>
            <w:pStyle w:val="72BF71242C7F4433BC412198633C9297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123D596E8FA14D51A5E312E0783D2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C8063-004F-4A6C-A2C6-D6C42232696C}"/>
      </w:docPartPr>
      <w:docPartBody>
        <w:p w:rsidR="003A0922" w:rsidRDefault="00FE79CB" w:rsidP="00FE79CB">
          <w:pPr>
            <w:pStyle w:val="123D596E8FA14D51A5E312E0783D2D84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CB"/>
    <w:rsid w:val="00013BE8"/>
    <w:rsid w:val="00032F76"/>
    <w:rsid w:val="00036C6C"/>
    <w:rsid w:val="000763BC"/>
    <w:rsid w:val="000A0EC0"/>
    <w:rsid w:val="000B0C88"/>
    <w:rsid w:val="000B7314"/>
    <w:rsid w:val="000C692F"/>
    <w:rsid w:val="000F663C"/>
    <w:rsid w:val="001447A8"/>
    <w:rsid w:val="00184DFA"/>
    <w:rsid w:val="00191601"/>
    <w:rsid w:val="00271D04"/>
    <w:rsid w:val="00276B7C"/>
    <w:rsid w:val="00291CED"/>
    <w:rsid w:val="00331512"/>
    <w:rsid w:val="00332E33"/>
    <w:rsid w:val="00351720"/>
    <w:rsid w:val="003A0922"/>
    <w:rsid w:val="003D6F76"/>
    <w:rsid w:val="003E1BC9"/>
    <w:rsid w:val="0048402F"/>
    <w:rsid w:val="004C3F45"/>
    <w:rsid w:val="00556CDF"/>
    <w:rsid w:val="005D1AC4"/>
    <w:rsid w:val="005D6512"/>
    <w:rsid w:val="006E73F1"/>
    <w:rsid w:val="007031A9"/>
    <w:rsid w:val="007D54F9"/>
    <w:rsid w:val="007D6F98"/>
    <w:rsid w:val="008B6E26"/>
    <w:rsid w:val="008F4704"/>
    <w:rsid w:val="0095348F"/>
    <w:rsid w:val="009745EF"/>
    <w:rsid w:val="009D5C50"/>
    <w:rsid w:val="00A7152A"/>
    <w:rsid w:val="00AC7C78"/>
    <w:rsid w:val="00B10DC7"/>
    <w:rsid w:val="00B12821"/>
    <w:rsid w:val="00B423A1"/>
    <w:rsid w:val="00B5504B"/>
    <w:rsid w:val="00C305BA"/>
    <w:rsid w:val="00C52F4C"/>
    <w:rsid w:val="00C82A29"/>
    <w:rsid w:val="00CC34BF"/>
    <w:rsid w:val="00CC73E6"/>
    <w:rsid w:val="00CD611D"/>
    <w:rsid w:val="00D1435D"/>
    <w:rsid w:val="00D21371"/>
    <w:rsid w:val="00D223A4"/>
    <w:rsid w:val="00D31F11"/>
    <w:rsid w:val="00D7138D"/>
    <w:rsid w:val="00D76BA2"/>
    <w:rsid w:val="00DB0EBC"/>
    <w:rsid w:val="00E245CC"/>
    <w:rsid w:val="00E302B8"/>
    <w:rsid w:val="00FE79CB"/>
    <w:rsid w:val="00FF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9C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BF71242C7F4433BC412198633C9297">
    <w:name w:val="72BF71242C7F4433BC412198633C9297"/>
    <w:rsid w:val="00FE79CB"/>
  </w:style>
  <w:style w:type="paragraph" w:customStyle="1" w:styleId="123D596E8FA14D51A5E312E0783D2D84">
    <w:name w:val="123D596E8FA14D51A5E312E0783D2D84"/>
    <w:rsid w:val="00FE79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05B05-B5A7-457F-91D7-1ED3471A4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Day3</Template>
  <TotalTime>5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Notes</vt:lpstr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</dc:title>
  <dc:subject/>
  <dc:creator>Itmodem Pvt. Ltd.</dc:creator>
  <cp:keywords/>
  <dc:description/>
  <cp:lastModifiedBy>Itmodem Pvt Ltd</cp:lastModifiedBy>
  <cp:revision>2</cp:revision>
  <cp:lastPrinted>2025-08-23T10:06:00Z</cp:lastPrinted>
  <dcterms:created xsi:type="dcterms:W3CDTF">2025-09-30T10:48:00Z</dcterms:created>
  <dcterms:modified xsi:type="dcterms:W3CDTF">2025-09-30T10:48:00Z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fe9633d7-0dda-46a2-9ed7-59f6f41c7667</vt:lpwstr>
  </property>
</Properties>
</file>